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37B52F36" w14:textId="77777777" w:rsidTr="00FB65B8">
        <w:tc>
          <w:tcPr>
            <w:tcW w:w="5395" w:type="dxa"/>
          </w:tcPr>
          <w:p w14:paraId="55E4AF2E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41215B37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3B84246A" w14:textId="77777777" w:rsidTr="00FB65B8">
        <w:trPr>
          <w:trHeight w:val="2719"/>
        </w:trPr>
        <w:tc>
          <w:tcPr>
            <w:tcW w:w="5395" w:type="dxa"/>
          </w:tcPr>
          <w:p w14:paraId="3CE1097A" w14:textId="4419E34D" w:rsidR="00A81248" w:rsidRPr="003A798E" w:rsidRDefault="00DB29E3" w:rsidP="00C66528">
            <w:pPr>
              <w:pStyle w:val="Heading1"/>
            </w:pPr>
            <w:r>
              <w:t>NN TASK 3</w:t>
            </w:r>
          </w:p>
        </w:tc>
        <w:tc>
          <w:tcPr>
            <w:tcW w:w="5395" w:type="dxa"/>
          </w:tcPr>
          <w:p w14:paraId="20356583" w14:textId="77777777" w:rsidR="00A81248" w:rsidRPr="003A798E" w:rsidRDefault="00A81248"/>
        </w:tc>
      </w:tr>
      <w:tr w:rsidR="00A81248" w:rsidRPr="003A798E" w14:paraId="283C840E" w14:textId="77777777" w:rsidTr="00FB65B8">
        <w:trPr>
          <w:trHeight w:val="8059"/>
        </w:trPr>
        <w:tc>
          <w:tcPr>
            <w:tcW w:w="5395" w:type="dxa"/>
          </w:tcPr>
          <w:p w14:paraId="5775B778" w14:textId="77777777" w:rsidR="00A81248" w:rsidRPr="003A798E" w:rsidRDefault="00A81248"/>
        </w:tc>
        <w:tc>
          <w:tcPr>
            <w:tcW w:w="5395" w:type="dxa"/>
          </w:tcPr>
          <w:p w14:paraId="5A0C62F0" w14:textId="77777777" w:rsidR="00A81248" w:rsidRPr="003A798E" w:rsidRDefault="00A81248"/>
        </w:tc>
      </w:tr>
      <w:tr w:rsidR="00A81248" w:rsidRPr="003A798E" w14:paraId="7AF07DA7" w14:textId="77777777" w:rsidTr="00FB65B8">
        <w:trPr>
          <w:trHeight w:val="1299"/>
        </w:trPr>
        <w:tc>
          <w:tcPr>
            <w:tcW w:w="5395" w:type="dxa"/>
          </w:tcPr>
          <w:p w14:paraId="34A2D205" w14:textId="77777777" w:rsidR="00A81248" w:rsidRPr="003A798E" w:rsidRDefault="00A81248"/>
        </w:tc>
        <w:tc>
          <w:tcPr>
            <w:tcW w:w="5395" w:type="dxa"/>
          </w:tcPr>
          <w:p w14:paraId="655FE7D9" w14:textId="54EC0267" w:rsidR="00A81248" w:rsidRPr="003A798E" w:rsidRDefault="00DB29E3" w:rsidP="00A81248">
            <w:pPr>
              <w:pStyle w:val="Heading2"/>
            </w:pPr>
            <w:r>
              <w:t>30-11-2022</w:t>
            </w:r>
          </w:p>
          <w:p w14:paraId="2B4E6E76" w14:textId="3A3FF1BB" w:rsidR="00A81248" w:rsidRPr="003A798E" w:rsidRDefault="00DB29E3" w:rsidP="00C66528">
            <w:pPr>
              <w:pStyle w:val="Heading2"/>
            </w:pPr>
            <w:r>
              <w:t>NEURAL NETWORK</w:t>
            </w:r>
          </w:p>
        </w:tc>
      </w:tr>
      <w:tr w:rsidR="00A81248" w:rsidRPr="003A798E" w14:paraId="0DFDAC40" w14:textId="77777777" w:rsidTr="00FB65B8">
        <w:trPr>
          <w:trHeight w:val="1402"/>
        </w:trPr>
        <w:tc>
          <w:tcPr>
            <w:tcW w:w="5395" w:type="dxa"/>
          </w:tcPr>
          <w:p w14:paraId="7711793C" w14:textId="77777777" w:rsidR="00A81248" w:rsidRPr="003A798E" w:rsidRDefault="00A81248"/>
        </w:tc>
        <w:tc>
          <w:tcPr>
            <w:tcW w:w="5395" w:type="dxa"/>
          </w:tcPr>
          <w:p w14:paraId="7464DF84" w14:textId="78311870" w:rsidR="00A81248" w:rsidRPr="003A798E" w:rsidRDefault="00DB29E3" w:rsidP="00A81248">
            <w:pPr>
              <w:pStyle w:val="Heading2"/>
            </w:pPr>
            <w:r>
              <w:t>TEAM ID:</w:t>
            </w:r>
            <w:r w:rsidR="00C66528" w:rsidRPr="003A798E">
              <w:t xml:space="preserve"> </w:t>
            </w:r>
            <w:r>
              <w:t>CS-H28</w:t>
            </w:r>
          </w:p>
          <w:p w14:paraId="5CDFBA5F" w14:textId="1A7F0D23" w:rsidR="00A81248" w:rsidRPr="003A798E" w:rsidRDefault="00A81248" w:rsidP="00A81248">
            <w:pPr>
              <w:pStyle w:val="Heading2"/>
            </w:pPr>
          </w:p>
        </w:tc>
      </w:tr>
    </w:tbl>
    <w:p w14:paraId="57C5CFA4" w14:textId="77777777" w:rsidR="000C4ED1" w:rsidRPr="003A798E" w:rsidRDefault="006F508F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9BFB647" wp14:editId="0AC0A06E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64E033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0F76F53E" w14:textId="174FBA78" w:rsidR="00FB65B8" w:rsidRDefault="00FB65B8" w:rsidP="00A24793"/>
    <w:p w14:paraId="68B14F14" w14:textId="7533A906" w:rsidR="001A3F31" w:rsidRDefault="001A3F31" w:rsidP="00A24793"/>
    <w:p w14:paraId="1CF5FE66" w14:textId="3BFBA16B" w:rsidR="001A3F31" w:rsidRPr="008F1587" w:rsidRDefault="008F1587" w:rsidP="008F1587">
      <w:pPr>
        <w:pStyle w:val="Heading2"/>
        <w:jc w:val="center"/>
        <w:rPr>
          <w:sz w:val="56"/>
          <w:szCs w:val="56"/>
        </w:rPr>
      </w:pPr>
      <w:r w:rsidRPr="008F1587">
        <w:rPr>
          <w:sz w:val="72"/>
          <w:szCs w:val="44"/>
        </w:rPr>
        <w:t>Team member information</w:t>
      </w:r>
    </w:p>
    <w:p w14:paraId="78835FE2" w14:textId="63026280" w:rsidR="001A3F31" w:rsidRDefault="001A3F31" w:rsidP="00A24793"/>
    <w:p w14:paraId="6D89BD03" w14:textId="54437CAA" w:rsidR="001A3F31" w:rsidRDefault="001A3F31" w:rsidP="00A24793"/>
    <w:p w14:paraId="1F937F69" w14:textId="788BA739" w:rsidR="001A3F31" w:rsidRDefault="001A3F31" w:rsidP="00A24793"/>
    <w:p w14:paraId="209B2BDF" w14:textId="7BEECEB8" w:rsidR="001A3F31" w:rsidRDefault="001A3F31" w:rsidP="00A24793"/>
    <w:p w14:paraId="137D5857" w14:textId="4AB2BFDF" w:rsidR="001A3F31" w:rsidRDefault="001A3F31" w:rsidP="00A24793"/>
    <w:p w14:paraId="4677A5AE" w14:textId="771BCB9D" w:rsidR="001A3F31" w:rsidRDefault="001A3F31" w:rsidP="00A24793"/>
    <w:p w14:paraId="005F4A36" w14:textId="62AEBCFA" w:rsidR="001A3F31" w:rsidRDefault="001A3F31" w:rsidP="00A24793"/>
    <w:tbl>
      <w:tblPr>
        <w:tblStyle w:val="TableGrid"/>
        <w:tblpPr w:leftFromText="180" w:rightFromText="180" w:vertAnchor="text" w:horzAnchor="margin" w:tblpY="-163"/>
        <w:tblW w:w="10998" w:type="dxa"/>
        <w:tblLook w:val="04A0" w:firstRow="1" w:lastRow="0" w:firstColumn="1" w:lastColumn="0" w:noHBand="0" w:noVBand="1"/>
      </w:tblPr>
      <w:tblGrid>
        <w:gridCol w:w="5499"/>
        <w:gridCol w:w="5499"/>
      </w:tblGrid>
      <w:tr w:rsidR="001A3F31" w14:paraId="749380AC" w14:textId="77777777" w:rsidTr="005D6C2D">
        <w:trPr>
          <w:trHeight w:val="1224"/>
        </w:trPr>
        <w:tc>
          <w:tcPr>
            <w:tcW w:w="5499" w:type="dxa"/>
            <w:vAlign w:val="center"/>
          </w:tcPr>
          <w:p w14:paraId="3C9ABC44" w14:textId="5BA47D18" w:rsidR="001A3F31" w:rsidRPr="008F1587" w:rsidRDefault="005D6C2D" w:rsidP="008F1587">
            <w:pPr>
              <w:pStyle w:val="Heading3"/>
              <w:jc w:val="center"/>
              <w:rPr>
                <w:sz w:val="52"/>
                <w:szCs w:val="40"/>
              </w:rPr>
            </w:pPr>
            <w:r w:rsidRPr="008F1587">
              <w:rPr>
                <w:sz w:val="52"/>
                <w:szCs w:val="40"/>
              </w:rPr>
              <w:t>NAME</w:t>
            </w:r>
          </w:p>
        </w:tc>
        <w:tc>
          <w:tcPr>
            <w:tcW w:w="5499" w:type="dxa"/>
            <w:vAlign w:val="center"/>
          </w:tcPr>
          <w:p w14:paraId="17355891" w14:textId="79EA3E74" w:rsidR="001A3F31" w:rsidRPr="008F1587" w:rsidRDefault="005D6C2D" w:rsidP="008F1587">
            <w:pPr>
              <w:pStyle w:val="Heading3"/>
              <w:jc w:val="center"/>
              <w:rPr>
                <w:sz w:val="52"/>
                <w:szCs w:val="40"/>
              </w:rPr>
            </w:pPr>
            <w:r w:rsidRPr="008F1587">
              <w:rPr>
                <w:sz w:val="52"/>
                <w:szCs w:val="40"/>
              </w:rPr>
              <w:t>ID</w:t>
            </w:r>
          </w:p>
        </w:tc>
      </w:tr>
      <w:tr w:rsidR="001A3F31" w14:paraId="5A889A24" w14:textId="77777777" w:rsidTr="005D6C2D">
        <w:trPr>
          <w:trHeight w:val="1360"/>
        </w:trPr>
        <w:tc>
          <w:tcPr>
            <w:tcW w:w="5499" w:type="dxa"/>
            <w:vAlign w:val="center"/>
          </w:tcPr>
          <w:p w14:paraId="59BC4A0F" w14:textId="1C411026" w:rsidR="001A3F31" w:rsidRPr="005D6C2D" w:rsidRDefault="00D8476F" w:rsidP="005D6C2D">
            <w:pPr>
              <w:jc w:val="center"/>
              <w:rPr>
                <w:sz w:val="40"/>
                <w:szCs w:val="40"/>
                <w:lang w:bidi="ar-EG"/>
              </w:rPr>
            </w:pPr>
            <w:r w:rsidRPr="005D6C2D">
              <w:rPr>
                <w:rFonts w:hint="cs"/>
                <w:sz w:val="40"/>
                <w:szCs w:val="40"/>
                <w:rtl/>
                <w:lang w:bidi="ar-EG"/>
              </w:rPr>
              <w:t>عائشة س</w:t>
            </w:r>
            <w:r w:rsidR="002C6F91" w:rsidRPr="005D6C2D">
              <w:rPr>
                <w:rFonts w:hint="cs"/>
                <w:sz w:val="40"/>
                <w:szCs w:val="40"/>
                <w:rtl/>
                <w:lang w:bidi="ar-EG"/>
              </w:rPr>
              <w:t>ليمان فتح الله خليل</w:t>
            </w:r>
          </w:p>
        </w:tc>
        <w:tc>
          <w:tcPr>
            <w:tcW w:w="5499" w:type="dxa"/>
            <w:vAlign w:val="center"/>
          </w:tcPr>
          <w:p w14:paraId="2771F9CB" w14:textId="3A12A9AA" w:rsidR="001A3F31" w:rsidRPr="005D6C2D" w:rsidRDefault="005D6C2D" w:rsidP="005D6C2D">
            <w:pPr>
              <w:jc w:val="center"/>
              <w:rPr>
                <w:sz w:val="40"/>
                <w:szCs w:val="40"/>
              </w:rPr>
            </w:pPr>
            <w:r w:rsidRPr="005D6C2D">
              <w:rPr>
                <w:sz w:val="40"/>
                <w:szCs w:val="40"/>
              </w:rPr>
              <w:t>20191700</w:t>
            </w:r>
            <w:r w:rsidRPr="005D6C2D">
              <w:rPr>
                <w:rFonts w:hint="cs"/>
                <w:sz w:val="40"/>
                <w:szCs w:val="40"/>
                <w:rtl/>
              </w:rPr>
              <w:t>330</w:t>
            </w:r>
          </w:p>
        </w:tc>
      </w:tr>
      <w:tr w:rsidR="001A3F31" w14:paraId="2A2C68BC" w14:textId="77777777" w:rsidTr="005D6C2D">
        <w:trPr>
          <w:trHeight w:val="1224"/>
        </w:trPr>
        <w:tc>
          <w:tcPr>
            <w:tcW w:w="5499" w:type="dxa"/>
            <w:vAlign w:val="center"/>
          </w:tcPr>
          <w:p w14:paraId="458E362A" w14:textId="20D1A133" w:rsidR="001A3F31" w:rsidRPr="005D6C2D" w:rsidRDefault="00DE0903" w:rsidP="005D6C2D">
            <w:pPr>
              <w:jc w:val="center"/>
              <w:rPr>
                <w:sz w:val="40"/>
                <w:szCs w:val="40"/>
              </w:rPr>
            </w:pPr>
            <w:r w:rsidRPr="005D6C2D">
              <w:rPr>
                <w:rFonts w:hint="cs"/>
                <w:sz w:val="40"/>
                <w:szCs w:val="40"/>
                <w:rtl/>
              </w:rPr>
              <w:t>مصطفى ايمن عوض عمر</w:t>
            </w:r>
          </w:p>
        </w:tc>
        <w:tc>
          <w:tcPr>
            <w:tcW w:w="5499" w:type="dxa"/>
            <w:vAlign w:val="center"/>
          </w:tcPr>
          <w:p w14:paraId="7BC0AFFD" w14:textId="013D33EA" w:rsidR="001A3F31" w:rsidRPr="005D6C2D" w:rsidRDefault="00E74FED" w:rsidP="005D6C2D">
            <w:pPr>
              <w:jc w:val="center"/>
              <w:rPr>
                <w:sz w:val="40"/>
                <w:szCs w:val="40"/>
              </w:rPr>
            </w:pPr>
            <w:r w:rsidRPr="005D6C2D">
              <w:rPr>
                <w:sz w:val="40"/>
                <w:szCs w:val="40"/>
              </w:rPr>
              <w:t>20191700640</w:t>
            </w:r>
          </w:p>
        </w:tc>
      </w:tr>
      <w:tr w:rsidR="001A3F31" w14:paraId="52E287E7" w14:textId="77777777" w:rsidTr="005D6C2D">
        <w:trPr>
          <w:trHeight w:val="1360"/>
        </w:trPr>
        <w:tc>
          <w:tcPr>
            <w:tcW w:w="5499" w:type="dxa"/>
            <w:vAlign w:val="center"/>
          </w:tcPr>
          <w:p w14:paraId="04BAB676" w14:textId="5C207464" w:rsidR="001A3F31" w:rsidRPr="005D6C2D" w:rsidRDefault="00341F87" w:rsidP="005D6C2D">
            <w:pPr>
              <w:jc w:val="center"/>
              <w:rPr>
                <w:sz w:val="40"/>
                <w:szCs w:val="40"/>
              </w:rPr>
            </w:pPr>
            <w:r w:rsidRPr="005D6C2D">
              <w:rPr>
                <w:rFonts w:hint="cs"/>
                <w:sz w:val="40"/>
                <w:szCs w:val="40"/>
                <w:rtl/>
              </w:rPr>
              <w:t>مصطفى أشرف برهامي محمود متولي</w:t>
            </w:r>
          </w:p>
        </w:tc>
        <w:tc>
          <w:tcPr>
            <w:tcW w:w="5499" w:type="dxa"/>
            <w:vAlign w:val="center"/>
          </w:tcPr>
          <w:p w14:paraId="09F68F42" w14:textId="22A48FA3" w:rsidR="001A3F31" w:rsidRPr="005D6C2D" w:rsidRDefault="00E74FED" w:rsidP="005D6C2D">
            <w:pPr>
              <w:jc w:val="center"/>
              <w:rPr>
                <w:sz w:val="40"/>
                <w:szCs w:val="40"/>
              </w:rPr>
            </w:pPr>
            <w:r w:rsidRPr="005D6C2D">
              <w:rPr>
                <w:sz w:val="40"/>
                <w:szCs w:val="40"/>
              </w:rPr>
              <w:t>201917006</w:t>
            </w:r>
            <w:r w:rsidRPr="005D6C2D">
              <w:rPr>
                <w:rFonts w:hint="cs"/>
                <w:sz w:val="40"/>
                <w:szCs w:val="40"/>
                <w:rtl/>
              </w:rPr>
              <w:t>39</w:t>
            </w:r>
          </w:p>
        </w:tc>
      </w:tr>
      <w:tr w:rsidR="001A3F31" w14:paraId="0E3DE8FA" w14:textId="77777777" w:rsidTr="005D6C2D">
        <w:trPr>
          <w:trHeight w:val="1224"/>
        </w:trPr>
        <w:tc>
          <w:tcPr>
            <w:tcW w:w="5499" w:type="dxa"/>
            <w:vAlign w:val="center"/>
          </w:tcPr>
          <w:p w14:paraId="57849A35" w14:textId="05A12C30" w:rsidR="001A3F31" w:rsidRPr="005D6C2D" w:rsidRDefault="00285EB9" w:rsidP="005D6C2D">
            <w:pPr>
              <w:jc w:val="center"/>
              <w:rPr>
                <w:sz w:val="40"/>
                <w:szCs w:val="40"/>
              </w:rPr>
            </w:pPr>
            <w:r w:rsidRPr="005D6C2D">
              <w:rPr>
                <w:rFonts w:cs="Times New Roman" w:hint="cs"/>
                <w:sz w:val="40"/>
                <w:szCs w:val="40"/>
                <w:rtl/>
              </w:rPr>
              <w:t>يوسف</w:t>
            </w:r>
            <w:r w:rsidRPr="005D6C2D">
              <w:rPr>
                <w:rFonts w:cs="Times New Roman"/>
                <w:sz w:val="40"/>
                <w:szCs w:val="40"/>
                <w:rtl/>
              </w:rPr>
              <w:t xml:space="preserve"> </w:t>
            </w:r>
            <w:r w:rsidRPr="005D6C2D">
              <w:rPr>
                <w:rFonts w:cs="Times New Roman" w:hint="cs"/>
                <w:sz w:val="40"/>
                <w:szCs w:val="40"/>
                <w:rtl/>
              </w:rPr>
              <w:t>ناصر</w:t>
            </w:r>
            <w:r w:rsidRPr="005D6C2D">
              <w:rPr>
                <w:rFonts w:cs="Times New Roman"/>
                <w:sz w:val="40"/>
                <w:szCs w:val="40"/>
                <w:rtl/>
              </w:rPr>
              <w:t xml:space="preserve"> </w:t>
            </w:r>
            <w:r w:rsidRPr="005D6C2D">
              <w:rPr>
                <w:rFonts w:cs="Times New Roman" w:hint="cs"/>
                <w:sz w:val="40"/>
                <w:szCs w:val="40"/>
                <w:rtl/>
              </w:rPr>
              <w:t>صابر</w:t>
            </w:r>
            <w:r w:rsidRPr="005D6C2D">
              <w:rPr>
                <w:rFonts w:cs="Times New Roman"/>
                <w:sz w:val="40"/>
                <w:szCs w:val="40"/>
                <w:rtl/>
              </w:rPr>
              <w:t xml:space="preserve"> </w:t>
            </w:r>
            <w:r w:rsidRPr="005D6C2D">
              <w:rPr>
                <w:rFonts w:cs="Times New Roman" w:hint="cs"/>
                <w:sz w:val="40"/>
                <w:szCs w:val="40"/>
                <w:rtl/>
              </w:rPr>
              <w:t>بلاطس</w:t>
            </w:r>
          </w:p>
        </w:tc>
        <w:tc>
          <w:tcPr>
            <w:tcW w:w="5499" w:type="dxa"/>
            <w:vAlign w:val="center"/>
          </w:tcPr>
          <w:p w14:paraId="151CD5AC" w14:textId="582711B0" w:rsidR="001A3F31" w:rsidRPr="005D6C2D" w:rsidRDefault="005D6C2D" w:rsidP="005D6C2D">
            <w:pPr>
              <w:jc w:val="center"/>
              <w:rPr>
                <w:sz w:val="40"/>
                <w:szCs w:val="40"/>
              </w:rPr>
            </w:pPr>
            <w:r w:rsidRPr="005D6C2D">
              <w:rPr>
                <w:sz w:val="40"/>
                <w:szCs w:val="40"/>
              </w:rPr>
              <w:t>20191700794</w:t>
            </w:r>
          </w:p>
        </w:tc>
      </w:tr>
      <w:tr w:rsidR="001A3F31" w14:paraId="59F34852" w14:textId="77777777" w:rsidTr="005D6C2D">
        <w:trPr>
          <w:trHeight w:val="1360"/>
        </w:trPr>
        <w:tc>
          <w:tcPr>
            <w:tcW w:w="5499" w:type="dxa"/>
            <w:vAlign w:val="center"/>
          </w:tcPr>
          <w:p w14:paraId="781F68DA" w14:textId="1BB59FCA" w:rsidR="001A3F31" w:rsidRPr="005D6C2D" w:rsidRDefault="00E74FED" w:rsidP="005D6C2D">
            <w:pPr>
              <w:jc w:val="center"/>
              <w:rPr>
                <w:sz w:val="40"/>
                <w:szCs w:val="40"/>
              </w:rPr>
            </w:pPr>
            <w:r w:rsidRPr="005D6C2D">
              <w:rPr>
                <w:rFonts w:cs="Times New Roman" w:hint="cs"/>
                <w:sz w:val="40"/>
                <w:szCs w:val="40"/>
                <w:rtl/>
              </w:rPr>
              <w:t>يوسف</w:t>
            </w:r>
            <w:r w:rsidRPr="005D6C2D">
              <w:rPr>
                <w:rFonts w:cs="Times New Roman"/>
                <w:sz w:val="40"/>
                <w:szCs w:val="40"/>
                <w:rtl/>
              </w:rPr>
              <w:t xml:space="preserve"> </w:t>
            </w:r>
            <w:r w:rsidRPr="005D6C2D">
              <w:rPr>
                <w:rFonts w:cs="Times New Roman" w:hint="cs"/>
                <w:sz w:val="40"/>
                <w:szCs w:val="40"/>
                <w:rtl/>
              </w:rPr>
              <w:t>علاء</w:t>
            </w:r>
            <w:r w:rsidRPr="005D6C2D">
              <w:rPr>
                <w:rFonts w:cs="Times New Roman"/>
                <w:sz w:val="40"/>
                <w:szCs w:val="40"/>
                <w:rtl/>
              </w:rPr>
              <w:t xml:space="preserve"> </w:t>
            </w:r>
            <w:r w:rsidRPr="005D6C2D">
              <w:rPr>
                <w:rFonts w:cs="Times New Roman" w:hint="cs"/>
                <w:sz w:val="40"/>
                <w:szCs w:val="40"/>
                <w:rtl/>
              </w:rPr>
              <w:t>الدين</w:t>
            </w:r>
            <w:r w:rsidRPr="005D6C2D">
              <w:rPr>
                <w:rFonts w:cs="Times New Roman"/>
                <w:sz w:val="40"/>
                <w:szCs w:val="40"/>
                <w:rtl/>
              </w:rPr>
              <w:t xml:space="preserve"> </w:t>
            </w:r>
            <w:r w:rsidRPr="005D6C2D">
              <w:rPr>
                <w:rFonts w:cs="Times New Roman" w:hint="cs"/>
                <w:sz w:val="40"/>
                <w:szCs w:val="40"/>
                <w:rtl/>
              </w:rPr>
              <w:t>شاكر</w:t>
            </w:r>
            <w:r w:rsidRPr="005D6C2D">
              <w:rPr>
                <w:rFonts w:cs="Times New Roman"/>
                <w:sz w:val="40"/>
                <w:szCs w:val="40"/>
                <w:rtl/>
              </w:rPr>
              <w:t xml:space="preserve"> </w:t>
            </w:r>
            <w:r w:rsidRPr="005D6C2D">
              <w:rPr>
                <w:rFonts w:cs="Times New Roman" w:hint="cs"/>
                <w:sz w:val="40"/>
                <w:szCs w:val="40"/>
                <w:rtl/>
              </w:rPr>
              <w:t>تركي</w:t>
            </w:r>
          </w:p>
        </w:tc>
        <w:tc>
          <w:tcPr>
            <w:tcW w:w="5499" w:type="dxa"/>
            <w:vAlign w:val="center"/>
          </w:tcPr>
          <w:p w14:paraId="68066F93" w14:textId="3D660065" w:rsidR="001A3F31" w:rsidRPr="005D6C2D" w:rsidRDefault="005D6C2D" w:rsidP="005D6C2D">
            <w:pPr>
              <w:jc w:val="center"/>
              <w:rPr>
                <w:sz w:val="40"/>
                <w:szCs w:val="40"/>
              </w:rPr>
            </w:pPr>
            <w:r w:rsidRPr="005D6C2D">
              <w:rPr>
                <w:sz w:val="40"/>
                <w:szCs w:val="40"/>
              </w:rPr>
              <w:t>20191700920</w:t>
            </w:r>
          </w:p>
        </w:tc>
      </w:tr>
    </w:tbl>
    <w:p w14:paraId="6494A7F9" w14:textId="35FCEBED" w:rsidR="001A3F31" w:rsidRDefault="001A3F31" w:rsidP="00A24793"/>
    <w:p w14:paraId="42F3AF3A" w14:textId="19960C87" w:rsidR="001A3F31" w:rsidRDefault="001A3F31" w:rsidP="00A24793"/>
    <w:p w14:paraId="2C6B6352" w14:textId="2ECE172F" w:rsidR="001A3F31" w:rsidRDefault="001A3F31" w:rsidP="00A24793"/>
    <w:p w14:paraId="335C2A1C" w14:textId="71C84B50" w:rsidR="001A3F31" w:rsidRDefault="001A3F31" w:rsidP="00A24793"/>
    <w:p w14:paraId="2BFE1F6B" w14:textId="4F082051" w:rsidR="001A3F31" w:rsidRDefault="001A3F31" w:rsidP="00A24793"/>
    <w:p w14:paraId="05CC921B" w14:textId="140DBEA6" w:rsidR="001A3F31" w:rsidRDefault="001A3F31" w:rsidP="00A24793"/>
    <w:p w14:paraId="6E57998E" w14:textId="31AABFB8" w:rsidR="001A3F31" w:rsidRDefault="001A3F31" w:rsidP="00A24793"/>
    <w:p w14:paraId="7E89B54E" w14:textId="417D12A0" w:rsidR="001A3F31" w:rsidRDefault="001A3F31" w:rsidP="00A24793"/>
    <w:p w14:paraId="4656DFEB" w14:textId="0DD917CF" w:rsidR="001A3F31" w:rsidRDefault="001A3F31" w:rsidP="00A24793"/>
    <w:p w14:paraId="34C6022D" w14:textId="77777777" w:rsidR="00BA5777" w:rsidRDefault="00BA5777" w:rsidP="0030677E">
      <w:pPr>
        <w:pStyle w:val="Heading2"/>
      </w:pPr>
    </w:p>
    <w:p w14:paraId="77CD806F" w14:textId="77777777" w:rsidR="00BA5777" w:rsidRDefault="00BA5777" w:rsidP="0030677E">
      <w:pPr>
        <w:pStyle w:val="Heading2"/>
      </w:pPr>
    </w:p>
    <w:p w14:paraId="1FB10A7C" w14:textId="77777777" w:rsidR="00BA5777" w:rsidRDefault="00BA5777" w:rsidP="0030677E">
      <w:pPr>
        <w:pStyle w:val="Heading2"/>
      </w:pPr>
    </w:p>
    <w:p w14:paraId="2B45522A" w14:textId="77777777" w:rsidR="00BA5777" w:rsidRDefault="00BA5777" w:rsidP="0030677E">
      <w:pPr>
        <w:pStyle w:val="Heading2"/>
      </w:pPr>
    </w:p>
    <w:p w14:paraId="0491134E" w14:textId="1D5061FA" w:rsidR="00BA5777" w:rsidRDefault="00BA5777" w:rsidP="0030677E">
      <w:pPr>
        <w:pStyle w:val="Heading2"/>
      </w:pPr>
    </w:p>
    <w:p w14:paraId="2FCB6726" w14:textId="2940E08B" w:rsidR="000436B9" w:rsidRDefault="000436B9" w:rsidP="000436B9"/>
    <w:p w14:paraId="38F2EFC4" w14:textId="5AE4FFAD" w:rsidR="000436B9" w:rsidRDefault="000436B9" w:rsidP="000436B9"/>
    <w:p w14:paraId="1E318902" w14:textId="6D61E08C" w:rsidR="000436B9" w:rsidRDefault="000436B9" w:rsidP="000436B9"/>
    <w:p w14:paraId="5EF05E5B" w14:textId="4660C0DE" w:rsidR="000436B9" w:rsidRDefault="000436B9" w:rsidP="000436B9"/>
    <w:p w14:paraId="3A903683" w14:textId="77777777" w:rsidR="000436B9" w:rsidRPr="000436B9" w:rsidRDefault="000436B9" w:rsidP="000436B9"/>
    <w:p w14:paraId="722422A7" w14:textId="77777777" w:rsidR="00BA5777" w:rsidRDefault="00BA5777" w:rsidP="0030677E">
      <w:pPr>
        <w:pStyle w:val="Heading2"/>
      </w:pPr>
    </w:p>
    <w:p w14:paraId="42086EA0" w14:textId="77777777" w:rsidR="00BA5777" w:rsidRDefault="00BA5777" w:rsidP="0030677E">
      <w:pPr>
        <w:pStyle w:val="Heading2"/>
      </w:pPr>
    </w:p>
    <w:p w14:paraId="110F6D8C" w14:textId="77777777" w:rsidR="00BA5777" w:rsidRDefault="00BA5777" w:rsidP="0030677E">
      <w:pPr>
        <w:pStyle w:val="Heading2"/>
      </w:pPr>
    </w:p>
    <w:p w14:paraId="1118C76B" w14:textId="72BA3B7C" w:rsidR="00BA5777" w:rsidRPr="000436B9" w:rsidRDefault="00671262" w:rsidP="000436B9">
      <w:pPr>
        <w:pStyle w:val="Heading1"/>
        <w:jc w:val="center"/>
        <w:rPr>
          <w:sz w:val="96"/>
          <w:szCs w:val="36"/>
        </w:rPr>
      </w:pPr>
      <w:r w:rsidRPr="000436B9">
        <w:rPr>
          <w:sz w:val="96"/>
          <w:szCs w:val="36"/>
        </w:rPr>
        <w:t xml:space="preserve">Penguins </w:t>
      </w:r>
      <w:r w:rsidR="000436B9" w:rsidRPr="000436B9">
        <w:rPr>
          <w:sz w:val="96"/>
          <w:szCs w:val="36"/>
        </w:rPr>
        <w:t>Dataset</w:t>
      </w:r>
    </w:p>
    <w:p w14:paraId="6A13A484" w14:textId="77777777" w:rsidR="00BA5777" w:rsidRDefault="00BA5777" w:rsidP="0030677E">
      <w:pPr>
        <w:pStyle w:val="Heading2"/>
      </w:pPr>
    </w:p>
    <w:p w14:paraId="78F1BEC9" w14:textId="77777777" w:rsidR="00BA5777" w:rsidRDefault="00BA5777" w:rsidP="0030677E">
      <w:pPr>
        <w:pStyle w:val="Heading2"/>
      </w:pPr>
    </w:p>
    <w:p w14:paraId="12370467" w14:textId="77777777" w:rsidR="00BA5777" w:rsidRDefault="00BA5777" w:rsidP="0030677E">
      <w:pPr>
        <w:pStyle w:val="Heading2"/>
      </w:pPr>
    </w:p>
    <w:p w14:paraId="0C59B5AC" w14:textId="77777777" w:rsidR="00BA5777" w:rsidRDefault="00BA5777" w:rsidP="0030677E">
      <w:pPr>
        <w:pStyle w:val="Heading2"/>
      </w:pPr>
    </w:p>
    <w:p w14:paraId="26D2B9CC" w14:textId="77777777" w:rsidR="00BA5777" w:rsidRDefault="00BA5777" w:rsidP="0030677E">
      <w:pPr>
        <w:pStyle w:val="Heading2"/>
      </w:pPr>
    </w:p>
    <w:p w14:paraId="00B91DC4" w14:textId="77777777" w:rsidR="00BA5777" w:rsidRDefault="00BA5777" w:rsidP="0030677E">
      <w:pPr>
        <w:pStyle w:val="Heading2"/>
      </w:pPr>
    </w:p>
    <w:p w14:paraId="13F0D583" w14:textId="77777777" w:rsidR="00BA5777" w:rsidRDefault="00BA5777" w:rsidP="0030677E">
      <w:pPr>
        <w:pStyle w:val="Heading2"/>
      </w:pPr>
    </w:p>
    <w:p w14:paraId="24038D7F" w14:textId="77777777" w:rsidR="00BA5777" w:rsidRDefault="00BA5777" w:rsidP="0030677E">
      <w:pPr>
        <w:pStyle w:val="Heading2"/>
      </w:pPr>
    </w:p>
    <w:p w14:paraId="44AED870" w14:textId="77777777" w:rsidR="00BA5777" w:rsidRDefault="00BA5777" w:rsidP="0030677E">
      <w:pPr>
        <w:pStyle w:val="Heading2"/>
      </w:pPr>
    </w:p>
    <w:p w14:paraId="083D015D" w14:textId="77777777" w:rsidR="00BA5777" w:rsidRDefault="00BA5777" w:rsidP="0030677E">
      <w:pPr>
        <w:pStyle w:val="Heading2"/>
      </w:pPr>
    </w:p>
    <w:p w14:paraId="26516D43" w14:textId="77777777" w:rsidR="00BA5777" w:rsidRDefault="00BA5777" w:rsidP="0030677E">
      <w:pPr>
        <w:pStyle w:val="Heading2"/>
      </w:pPr>
    </w:p>
    <w:p w14:paraId="59D186ED" w14:textId="77777777" w:rsidR="00BA5777" w:rsidRDefault="00BA5777" w:rsidP="0030677E">
      <w:pPr>
        <w:pStyle w:val="Heading2"/>
      </w:pPr>
    </w:p>
    <w:p w14:paraId="5C9A0E5F" w14:textId="77777777" w:rsidR="00BA5777" w:rsidRDefault="00BA5777" w:rsidP="0030677E">
      <w:pPr>
        <w:pStyle w:val="Heading2"/>
      </w:pPr>
    </w:p>
    <w:p w14:paraId="7B73B455" w14:textId="57B17FA1" w:rsidR="00BA5777" w:rsidRDefault="00BA5777" w:rsidP="0030677E">
      <w:pPr>
        <w:pStyle w:val="Heading2"/>
      </w:pPr>
    </w:p>
    <w:p w14:paraId="4F7A1F80" w14:textId="77777777" w:rsidR="000436B9" w:rsidRPr="000436B9" w:rsidRDefault="000436B9" w:rsidP="000436B9"/>
    <w:p w14:paraId="65D9650F" w14:textId="0C00CD6F" w:rsidR="0030677E" w:rsidRPr="0030677E" w:rsidRDefault="005F1E3E" w:rsidP="0030677E">
      <w:pPr>
        <w:pStyle w:val="Heading2"/>
      </w:pPr>
      <w:r>
        <w:lastRenderedPageBreak/>
        <w:t>Sigmoid function</w:t>
      </w:r>
    </w:p>
    <w:p w14:paraId="18EE2E57" w14:textId="04747D47" w:rsidR="00284575" w:rsidRDefault="00284575" w:rsidP="00A24793"/>
    <w:p w14:paraId="03F6ACB7" w14:textId="7DB801CF" w:rsidR="00284575" w:rsidRDefault="00B140C8" w:rsidP="00B140C8">
      <w:pPr>
        <w:pStyle w:val="Heading4"/>
      </w:pPr>
      <w:r>
        <w:t xml:space="preserve">Parameters </w:t>
      </w:r>
    </w:p>
    <w:p w14:paraId="172A6C38" w14:textId="77777777" w:rsidR="00B140C8" w:rsidRPr="00B140C8" w:rsidRDefault="00B140C8" w:rsidP="00B140C8"/>
    <w:p w14:paraId="0FA9DF1E" w14:textId="311BE62D" w:rsidR="001A3F31" w:rsidRDefault="005D6C2D" w:rsidP="00284575">
      <w:r>
        <w:t xml:space="preserve">As shown in the figure.1 below </w:t>
      </w:r>
      <w:r w:rsidR="006F6076">
        <w:t>we use</w:t>
      </w:r>
      <w:r w:rsidR="00C93DBF">
        <w:t xml:space="preserve"> these parameters to achieve this accuracy which will be shown later</w:t>
      </w:r>
    </w:p>
    <w:p w14:paraId="1741D919" w14:textId="54325532" w:rsidR="001A3F31" w:rsidRDefault="001A3F31" w:rsidP="00A24793"/>
    <w:p w14:paraId="60C32CB5" w14:textId="77777777" w:rsidR="00C94911" w:rsidRDefault="006F6076" w:rsidP="00C94911">
      <w:pPr>
        <w:keepNext/>
      </w:pPr>
      <w:r>
        <w:rPr>
          <w:noProof/>
        </w:rPr>
        <w:drawing>
          <wp:inline distT="0" distB="0" distL="0" distR="0" wp14:anchorId="38BDC540" wp14:editId="649B6426">
            <wp:extent cx="6858000" cy="3404870"/>
            <wp:effectExtent l="0" t="0" r="0" b="508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5ABC" w14:textId="12DC9EA9" w:rsidR="001A3F31" w:rsidRDefault="00C94911" w:rsidP="00ED4689">
      <w:pPr>
        <w:pStyle w:val="Caption"/>
      </w:pPr>
      <w:r>
        <w:t xml:space="preserve">Figure </w:t>
      </w:r>
      <w:fldSimple w:instr=" SEQ Figure \* ARABIC ">
        <w:r w:rsidR="00ED4689">
          <w:rPr>
            <w:noProof/>
          </w:rPr>
          <w:t>1</w:t>
        </w:r>
      </w:fldSimple>
      <w:r>
        <w:t xml:space="preserve"> parameters</w:t>
      </w:r>
    </w:p>
    <w:p w14:paraId="1A3D0FA6" w14:textId="338E0D9A" w:rsidR="001A3F31" w:rsidRDefault="001A3F31" w:rsidP="00A24793"/>
    <w:p w14:paraId="6BAC8C8F" w14:textId="3E54A96D" w:rsidR="001A3F31" w:rsidRDefault="00DA4E22" w:rsidP="00DA4E22">
      <w:pPr>
        <w:pStyle w:val="Heading4"/>
      </w:pPr>
      <w:r>
        <w:t>Accuracy</w:t>
      </w:r>
    </w:p>
    <w:p w14:paraId="070BCA46" w14:textId="71577A6D" w:rsidR="00C93DBF" w:rsidRDefault="00C93DBF" w:rsidP="00A24793"/>
    <w:p w14:paraId="5CF6A554" w14:textId="77777777" w:rsidR="00ED4689" w:rsidRDefault="00C93DBF" w:rsidP="00ED4689">
      <w:pPr>
        <w:keepNext/>
      </w:pPr>
      <w:r>
        <w:rPr>
          <w:noProof/>
        </w:rPr>
        <w:drawing>
          <wp:inline distT="0" distB="0" distL="0" distR="0" wp14:anchorId="58F092CC" wp14:editId="686078F1">
            <wp:extent cx="6857930" cy="3040083"/>
            <wp:effectExtent l="0" t="0" r="635" b="825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412" cy="30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81FF5" w14:textId="6104446C" w:rsidR="001A3F31" w:rsidRDefault="00ED4689" w:rsidP="00F43D20">
      <w:pPr>
        <w:pStyle w:val="Caption"/>
        <w:rPr>
          <w:rtl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accura</w:t>
      </w:r>
      <w:r w:rsidR="008679BE">
        <w:t>cy</w:t>
      </w:r>
    </w:p>
    <w:p w14:paraId="248F70D0" w14:textId="16F3699E" w:rsidR="00F43D20" w:rsidRPr="0030677E" w:rsidRDefault="00C574B9" w:rsidP="00F43D20">
      <w:pPr>
        <w:pStyle w:val="Heading2"/>
      </w:pPr>
      <w:r>
        <w:lastRenderedPageBreak/>
        <w:t>TanH function</w:t>
      </w:r>
    </w:p>
    <w:p w14:paraId="2DE7908A" w14:textId="77777777" w:rsidR="00F43D20" w:rsidRDefault="00F43D20" w:rsidP="00F43D20"/>
    <w:p w14:paraId="27A0C1B8" w14:textId="77777777" w:rsidR="00F43D20" w:rsidRDefault="00F43D20" w:rsidP="00F43D20">
      <w:pPr>
        <w:pStyle w:val="Heading4"/>
      </w:pPr>
      <w:r>
        <w:t xml:space="preserve">Parameters </w:t>
      </w:r>
    </w:p>
    <w:p w14:paraId="5D34838A" w14:textId="77777777" w:rsidR="00F43D20" w:rsidRPr="00B140C8" w:rsidRDefault="00F43D20" w:rsidP="00F43D20"/>
    <w:p w14:paraId="42A71ADA" w14:textId="6D3F56F2" w:rsidR="00F43D20" w:rsidRDefault="00F43D20" w:rsidP="00F43D20">
      <w:r>
        <w:t>As shown in the figure.</w:t>
      </w:r>
      <w:r w:rsidR="00C574B9">
        <w:t>3</w:t>
      </w:r>
      <w:r>
        <w:t xml:space="preserve"> below we use these parameters to achieve this accuracy which will be shown later</w:t>
      </w:r>
    </w:p>
    <w:p w14:paraId="1FBDEF3E" w14:textId="77777777" w:rsidR="00F43D20" w:rsidRDefault="00F43D20" w:rsidP="00F43D20"/>
    <w:p w14:paraId="548FF364" w14:textId="27784CC1" w:rsidR="00F43D20" w:rsidRDefault="008D14CE" w:rsidP="00F43D20">
      <w:pPr>
        <w:keepNext/>
      </w:pPr>
      <w:r>
        <w:rPr>
          <w:noProof/>
        </w:rPr>
        <w:drawing>
          <wp:inline distT="0" distB="0" distL="0" distR="0" wp14:anchorId="4D254AE0" wp14:editId="182B4FEE">
            <wp:extent cx="6858000" cy="3296653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285" cy="329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81B1" w14:textId="15FC794E" w:rsidR="00F43D20" w:rsidRDefault="00F43D20" w:rsidP="008679BE">
      <w:pPr>
        <w:pStyle w:val="Caption"/>
      </w:pPr>
      <w:r>
        <w:t xml:space="preserve">Figure </w:t>
      </w:r>
      <w:r w:rsidR="00C574B9">
        <w:t>3</w:t>
      </w:r>
      <w:r>
        <w:t xml:space="preserve"> parameters</w:t>
      </w:r>
    </w:p>
    <w:p w14:paraId="776C38E2" w14:textId="77777777" w:rsidR="008679BE" w:rsidRPr="008679BE" w:rsidRDefault="008679BE" w:rsidP="008679BE"/>
    <w:p w14:paraId="05181DAD" w14:textId="77777777" w:rsidR="00F43D20" w:rsidRDefault="00F43D20" w:rsidP="00F43D20">
      <w:pPr>
        <w:pStyle w:val="Heading4"/>
      </w:pPr>
      <w:r>
        <w:t>Accuracy</w:t>
      </w:r>
    </w:p>
    <w:p w14:paraId="09371612" w14:textId="77777777" w:rsidR="00F43D20" w:rsidRDefault="00F43D20" w:rsidP="00F43D20"/>
    <w:p w14:paraId="21566810" w14:textId="5B1E0309" w:rsidR="00F43D20" w:rsidRDefault="008D14CE" w:rsidP="00F43D20">
      <w:pPr>
        <w:keepNext/>
      </w:pPr>
      <w:r>
        <w:rPr>
          <w:noProof/>
        </w:rPr>
        <w:drawing>
          <wp:inline distT="0" distB="0" distL="0" distR="0" wp14:anchorId="296755A6" wp14:editId="2B4988EA">
            <wp:extent cx="6484324" cy="3127976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207" cy="313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F825" w14:textId="5C308BE6" w:rsidR="00F43D20" w:rsidRPr="0030677E" w:rsidRDefault="00F43D20" w:rsidP="00F43D20">
      <w:pPr>
        <w:pStyle w:val="Caption"/>
      </w:pPr>
      <w:r>
        <w:t xml:space="preserve">Figure </w:t>
      </w:r>
      <w:r w:rsidR="00E9564C">
        <w:t>4</w:t>
      </w:r>
      <w:r>
        <w:t xml:space="preserve"> accuracy</w:t>
      </w:r>
    </w:p>
    <w:p w14:paraId="11C47792" w14:textId="243DAA54" w:rsidR="00F43D20" w:rsidRDefault="00F43D20" w:rsidP="00A24793"/>
    <w:p w14:paraId="6CBC265D" w14:textId="0B11848C" w:rsidR="00AB3335" w:rsidRDefault="00AB3335" w:rsidP="00A24793">
      <w:r>
        <w:t>Table.1</w:t>
      </w:r>
      <w:r w:rsidR="004441E0">
        <w:t xml:space="preserve"> -penguins dataset</w:t>
      </w:r>
    </w:p>
    <w:p w14:paraId="2100AC9D" w14:textId="31EAD801" w:rsidR="0085683D" w:rsidRDefault="0085683D" w:rsidP="00A24793"/>
    <w:tbl>
      <w:tblPr>
        <w:tblpPr w:leftFromText="180" w:rightFromText="180" w:vertAnchor="text" w:horzAnchor="margin" w:tblpY="-72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Caption w:val="table.1"/>
      </w:tblPr>
      <w:tblGrid>
        <w:gridCol w:w="1763"/>
        <w:gridCol w:w="1627"/>
        <w:gridCol w:w="1617"/>
        <w:gridCol w:w="845"/>
        <w:gridCol w:w="1312"/>
        <w:gridCol w:w="1359"/>
        <w:gridCol w:w="2261"/>
      </w:tblGrid>
      <w:tr w:rsidR="0085683D" w:rsidRPr="00920622" w14:paraId="520FA93F" w14:textId="77777777" w:rsidTr="0085683D">
        <w:trPr>
          <w:trHeight w:val="570"/>
        </w:trPr>
        <w:tc>
          <w:tcPr>
            <w:tcW w:w="0" w:type="auto"/>
            <w:tcBorders>
              <w:top w:val="single" w:sz="6" w:space="0" w:color="CF6965"/>
              <w:left w:val="single" w:sz="6" w:space="0" w:color="CF6965"/>
              <w:bottom w:val="single" w:sz="6" w:space="0" w:color="CF6965"/>
              <w:right w:val="single" w:sz="6" w:space="0" w:color="000000"/>
            </w:tcBorders>
            <w:shd w:val="clear" w:color="auto" w:fill="CF696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BB801D" w14:textId="77777777" w:rsidR="0085683D" w:rsidRPr="00920622" w:rsidRDefault="0085683D" w:rsidP="0085683D">
            <w:pPr>
              <w:rPr>
                <w:rFonts w:ascii="Times New Roman" w:eastAsia="Times New Roman" w:hAnsi="Times New Roman" w:cs="Times New Roman"/>
              </w:rPr>
            </w:pPr>
            <w:r w:rsidRPr="00920622">
              <w:rPr>
                <w:rFonts w:ascii="Times New Roman" w:eastAsia="Times New Roman" w:hAnsi="Times New Roman" w:cs="Times New Roman"/>
              </w:rPr>
              <w:t> </w:t>
            </w:r>
          </w:p>
          <w:p w14:paraId="792E8005" w14:textId="77777777" w:rsidR="0085683D" w:rsidRPr="00920622" w:rsidRDefault="0085683D" w:rsidP="008568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0622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Activation Function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CF696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F23575" w14:textId="77777777" w:rsidR="0085683D" w:rsidRPr="00920622" w:rsidRDefault="0085683D" w:rsidP="008568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0622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Train Accuracy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CF696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F983DF" w14:textId="77777777" w:rsidR="0085683D" w:rsidRPr="00920622" w:rsidRDefault="0085683D" w:rsidP="008568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0622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Test Accuracy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CF696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44EEF6" w14:textId="77777777" w:rsidR="0085683D" w:rsidRPr="00920622" w:rsidRDefault="0085683D" w:rsidP="008568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0622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LR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CF696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900B0A" w14:textId="77777777" w:rsidR="0085683D" w:rsidRPr="00920622" w:rsidRDefault="0085683D" w:rsidP="008568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0622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Epochs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CF696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0456E5" w14:textId="77777777" w:rsidR="0085683D" w:rsidRPr="00920622" w:rsidRDefault="0085683D" w:rsidP="008568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0622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#Layers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CF6965"/>
            </w:tcBorders>
            <w:shd w:val="clear" w:color="auto" w:fill="CF696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868E58" w14:textId="77777777" w:rsidR="0085683D" w:rsidRPr="00920622" w:rsidRDefault="0085683D" w:rsidP="008568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0622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#HiddenNodes</w:t>
            </w:r>
          </w:p>
        </w:tc>
      </w:tr>
      <w:tr w:rsidR="0085683D" w:rsidRPr="00920622" w14:paraId="0FBB1EF4" w14:textId="77777777" w:rsidTr="0085683D">
        <w:trPr>
          <w:trHeight w:val="405"/>
        </w:trPr>
        <w:tc>
          <w:tcPr>
            <w:tcW w:w="0" w:type="auto"/>
            <w:tcBorders>
              <w:top w:val="single" w:sz="6" w:space="0" w:color="CF6965"/>
              <w:left w:val="single" w:sz="6" w:space="0" w:color="CF6965"/>
              <w:bottom w:val="single" w:sz="6" w:space="0" w:color="CF6965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DCC9A7" w14:textId="77777777" w:rsidR="0085683D" w:rsidRPr="00920622" w:rsidRDefault="0085683D" w:rsidP="008568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062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Sigmoid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30D77E" w14:textId="77777777" w:rsidR="0085683D" w:rsidRPr="00920622" w:rsidRDefault="0085683D" w:rsidP="0085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C7F616" w14:textId="77777777" w:rsidR="0085683D" w:rsidRPr="00920622" w:rsidRDefault="0085683D" w:rsidP="0085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386063" w14:textId="77777777" w:rsidR="0085683D" w:rsidRPr="00920622" w:rsidRDefault="0085683D" w:rsidP="008568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062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0.01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D6B139" w14:textId="77777777" w:rsidR="0085683D" w:rsidRPr="00920622" w:rsidRDefault="0085683D" w:rsidP="008568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062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59A9E7" w14:textId="77777777" w:rsidR="0085683D" w:rsidRPr="00AE4B06" w:rsidRDefault="0085683D" w:rsidP="0085683D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AE4B0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CF696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D7E6B8" w14:textId="77777777" w:rsidR="0085683D" w:rsidRPr="00920622" w:rsidRDefault="0085683D" w:rsidP="0085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16,8,4</w:t>
            </w:r>
          </w:p>
        </w:tc>
      </w:tr>
      <w:tr w:rsidR="0085683D" w:rsidRPr="00920622" w14:paraId="7DA26A80" w14:textId="77777777" w:rsidTr="0085683D">
        <w:trPr>
          <w:trHeight w:val="405"/>
        </w:trPr>
        <w:tc>
          <w:tcPr>
            <w:tcW w:w="0" w:type="auto"/>
            <w:tcBorders>
              <w:top w:val="single" w:sz="6" w:space="0" w:color="CF6965"/>
              <w:left w:val="single" w:sz="6" w:space="0" w:color="CF6965"/>
              <w:bottom w:val="single" w:sz="6" w:space="0" w:color="CF6965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9F1EA8" w14:textId="77777777" w:rsidR="0085683D" w:rsidRPr="00920622" w:rsidRDefault="0085683D" w:rsidP="008568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062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Tanh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67C65C" w14:textId="77777777" w:rsidR="0085683D" w:rsidRPr="00920622" w:rsidRDefault="0085683D" w:rsidP="0085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100%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317B28" w14:textId="77777777" w:rsidR="0085683D" w:rsidRPr="00AE4B06" w:rsidRDefault="0085683D" w:rsidP="0085683D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AE4B0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98.33%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4E8F2A" w14:textId="77777777" w:rsidR="0085683D" w:rsidRPr="00920622" w:rsidRDefault="0085683D" w:rsidP="008568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062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0.01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D70BBB" w14:textId="77777777" w:rsidR="0085683D" w:rsidRPr="00920622" w:rsidRDefault="0085683D" w:rsidP="0085683D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062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E9FE19" w14:textId="77777777" w:rsidR="0085683D" w:rsidRPr="00AE4B06" w:rsidRDefault="0085683D" w:rsidP="0085683D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 w:rsidRPr="00AE4B06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CF696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C5AD9F" w14:textId="77777777" w:rsidR="0085683D" w:rsidRPr="00920622" w:rsidRDefault="0085683D" w:rsidP="0085683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16,8,4</w:t>
            </w:r>
          </w:p>
        </w:tc>
      </w:tr>
    </w:tbl>
    <w:p w14:paraId="196D7775" w14:textId="178C75DC" w:rsidR="0085683D" w:rsidRDefault="0085683D" w:rsidP="00A24793"/>
    <w:p w14:paraId="02922ECD" w14:textId="3D1A1297" w:rsidR="0085683D" w:rsidRDefault="0085683D" w:rsidP="00A24793"/>
    <w:p w14:paraId="2C47F377" w14:textId="5F53E715" w:rsidR="0085683D" w:rsidRDefault="0085683D" w:rsidP="00A24793"/>
    <w:p w14:paraId="30D4FC14" w14:textId="75D750DF" w:rsidR="0085683D" w:rsidRDefault="0085683D" w:rsidP="00A24793"/>
    <w:p w14:paraId="60467166" w14:textId="09792F99" w:rsidR="0085683D" w:rsidRDefault="0085683D" w:rsidP="00A24793"/>
    <w:p w14:paraId="0923B662" w14:textId="3A18911D" w:rsidR="0085683D" w:rsidRDefault="0085683D" w:rsidP="00A24793"/>
    <w:p w14:paraId="5B83D243" w14:textId="6B262E2D" w:rsidR="0085683D" w:rsidRDefault="0085683D" w:rsidP="00A24793"/>
    <w:p w14:paraId="32C66C62" w14:textId="0138C525" w:rsidR="0085683D" w:rsidRDefault="0085683D" w:rsidP="00A24793"/>
    <w:p w14:paraId="79EFD23D" w14:textId="0061580A" w:rsidR="0085683D" w:rsidRDefault="0085683D" w:rsidP="00A24793"/>
    <w:p w14:paraId="317B299C" w14:textId="5CF8256E" w:rsidR="0085683D" w:rsidRDefault="0085683D" w:rsidP="00A24793"/>
    <w:p w14:paraId="36C0DA6F" w14:textId="1F889643" w:rsidR="0085683D" w:rsidRDefault="0085683D" w:rsidP="00A24793"/>
    <w:p w14:paraId="55F95C2F" w14:textId="5A525ABA" w:rsidR="0085683D" w:rsidRDefault="0085683D" w:rsidP="00A24793"/>
    <w:p w14:paraId="246F81BD" w14:textId="64D10646" w:rsidR="0085683D" w:rsidRDefault="0085683D" w:rsidP="00A24793"/>
    <w:p w14:paraId="41EAAABC" w14:textId="62A4B913" w:rsidR="0085683D" w:rsidRDefault="0085683D" w:rsidP="00A24793"/>
    <w:p w14:paraId="645CF261" w14:textId="5CCB6354" w:rsidR="0085683D" w:rsidRDefault="0085683D" w:rsidP="00A24793"/>
    <w:p w14:paraId="01AE8388" w14:textId="1EF8AF1B" w:rsidR="0085683D" w:rsidRDefault="0085683D" w:rsidP="00A24793"/>
    <w:p w14:paraId="45626937" w14:textId="6B6B3B9E" w:rsidR="0085683D" w:rsidRDefault="0085683D" w:rsidP="00A24793"/>
    <w:p w14:paraId="0BDB1809" w14:textId="6F35B9A7" w:rsidR="0085683D" w:rsidRDefault="0085683D" w:rsidP="00A24793"/>
    <w:p w14:paraId="7B203832" w14:textId="1E18D22C" w:rsidR="0085683D" w:rsidRDefault="0085683D" w:rsidP="00A24793"/>
    <w:p w14:paraId="3943AD23" w14:textId="7455F8AB" w:rsidR="0085683D" w:rsidRDefault="0085683D" w:rsidP="00A24793"/>
    <w:p w14:paraId="2131B9F9" w14:textId="0BB8570F" w:rsidR="0085683D" w:rsidRDefault="0085683D" w:rsidP="00A24793"/>
    <w:p w14:paraId="39F08682" w14:textId="5B64FB92" w:rsidR="0085683D" w:rsidRDefault="0085683D" w:rsidP="00A24793"/>
    <w:p w14:paraId="4C1401C8" w14:textId="36952528" w:rsidR="0085683D" w:rsidRDefault="0085683D" w:rsidP="00A24793"/>
    <w:p w14:paraId="12BF3EA9" w14:textId="4DD385AD" w:rsidR="0085683D" w:rsidRDefault="0085683D" w:rsidP="00A24793"/>
    <w:p w14:paraId="46BC2519" w14:textId="3AE81576" w:rsidR="0085683D" w:rsidRDefault="0085683D" w:rsidP="00A24793"/>
    <w:p w14:paraId="748C207D" w14:textId="3EC74655" w:rsidR="0085683D" w:rsidRDefault="0085683D" w:rsidP="00A24793"/>
    <w:p w14:paraId="7DE20C82" w14:textId="6406CB10" w:rsidR="0085683D" w:rsidRDefault="0085683D" w:rsidP="00A24793"/>
    <w:p w14:paraId="73A91E1E" w14:textId="39F56806" w:rsidR="0085683D" w:rsidRDefault="0085683D" w:rsidP="00A24793"/>
    <w:p w14:paraId="16A4833A" w14:textId="404B01C4" w:rsidR="0085683D" w:rsidRDefault="0085683D" w:rsidP="00A24793"/>
    <w:p w14:paraId="188F90CD" w14:textId="56B2BEB8" w:rsidR="0085683D" w:rsidRDefault="0085683D" w:rsidP="00A24793"/>
    <w:p w14:paraId="224B862B" w14:textId="4666D39F" w:rsidR="0085683D" w:rsidRDefault="0085683D" w:rsidP="00A24793"/>
    <w:p w14:paraId="71D156D9" w14:textId="06FDA5BE" w:rsidR="0085683D" w:rsidRDefault="0085683D" w:rsidP="00A24793"/>
    <w:p w14:paraId="4BCC1482" w14:textId="6F3B98B0" w:rsidR="0085683D" w:rsidRDefault="0085683D" w:rsidP="00A24793"/>
    <w:p w14:paraId="5C5D937E" w14:textId="0CF036D9" w:rsidR="0085683D" w:rsidRDefault="0085683D" w:rsidP="00A24793"/>
    <w:p w14:paraId="7674CFC9" w14:textId="7A54519F" w:rsidR="0085683D" w:rsidRDefault="0085683D" w:rsidP="00A24793"/>
    <w:p w14:paraId="0FCC277E" w14:textId="2613C173" w:rsidR="0085683D" w:rsidRDefault="0085683D" w:rsidP="00A24793"/>
    <w:p w14:paraId="5EF126DA" w14:textId="646C5D5F" w:rsidR="0085683D" w:rsidRDefault="0085683D" w:rsidP="00A24793"/>
    <w:p w14:paraId="2C470019" w14:textId="3ADB78DA" w:rsidR="0085683D" w:rsidRDefault="0085683D" w:rsidP="00A24793"/>
    <w:p w14:paraId="10B81EC3" w14:textId="0280D0F9" w:rsidR="0085683D" w:rsidRDefault="0085683D" w:rsidP="00A24793"/>
    <w:p w14:paraId="22DD816D" w14:textId="26BB0972" w:rsidR="0085683D" w:rsidRDefault="0085683D" w:rsidP="00A24793"/>
    <w:p w14:paraId="70661288" w14:textId="16E1ED7C" w:rsidR="0085683D" w:rsidRDefault="0085683D" w:rsidP="00A24793"/>
    <w:p w14:paraId="74606E1C" w14:textId="326D0DA0" w:rsidR="0085683D" w:rsidRDefault="0085683D" w:rsidP="00A24793"/>
    <w:p w14:paraId="1CB08ADE" w14:textId="3BCC3506" w:rsidR="0085683D" w:rsidRDefault="0085683D" w:rsidP="00A24793"/>
    <w:p w14:paraId="05A7780C" w14:textId="77777777" w:rsidR="0085683D" w:rsidRDefault="0085683D" w:rsidP="00A24793">
      <w:pPr>
        <w:rPr>
          <w:rtl/>
        </w:rPr>
      </w:pPr>
    </w:p>
    <w:p w14:paraId="3B236D0F" w14:textId="77777777" w:rsidR="0085683D" w:rsidRDefault="0085683D" w:rsidP="0085683D">
      <w:pPr>
        <w:pStyle w:val="Heading1"/>
        <w:jc w:val="center"/>
        <w:rPr>
          <w:sz w:val="96"/>
          <w:szCs w:val="36"/>
        </w:rPr>
      </w:pPr>
    </w:p>
    <w:p w14:paraId="156B7FE1" w14:textId="77777777" w:rsidR="0085683D" w:rsidRDefault="0085683D" w:rsidP="0085683D">
      <w:pPr>
        <w:pStyle w:val="Heading1"/>
        <w:jc w:val="center"/>
        <w:rPr>
          <w:sz w:val="96"/>
          <w:szCs w:val="36"/>
        </w:rPr>
      </w:pPr>
    </w:p>
    <w:p w14:paraId="4EA17D11" w14:textId="77777777" w:rsidR="00210205" w:rsidRDefault="00210205" w:rsidP="00210205">
      <w:pPr>
        <w:pStyle w:val="Heading1"/>
        <w:rPr>
          <w:sz w:val="96"/>
          <w:szCs w:val="36"/>
        </w:rPr>
      </w:pPr>
    </w:p>
    <w:p w14:paraId="5ADCA41D" w14:textId="24AAFC65" w:rsidR="0085683D" w:rsidRPr="000436B9" w:rsidRDefault="000A6351" w:rsidP="00210205">
      <w:pPr>
        <w:pStyle w:val="Heading1"/>
        <w:jc w:val="center"/>
        <w:rPr>
          <w:sz w:val="96"/>
          <w:szCs w:val="36"/>
        </w:rPr>
      </w:pPr>
      <w:r>
        <w:rPr>
          <w:sz w:val="96"/>
          <w:szCs w:val="36"/>
        </w:rPr>
        <w:t>M</w:t>
      </w:r>
      <w:r w:rsidR="00634F62">
        <w:rPr>
          <w:sz w:val="96"/>
          <w:szCs w:val="36"/>
        </w:rPr>
        <w:t>NIST</w:t>
      </w:r>
      <w:r w:rsidR="0085683D" w:rsidRPr="000436B9">
        <w:rPr>
          <w:sz w:val="96"/>
          <w:szCs w:val="36"/>
        </w:rPr>
        <w:t xml:space="preserve"> Dataset</w:t>
      </w:r>
    </w:p>
    <w:p w14:paraId="051CE4CD" w14:textId="02667513" w:rsidR="001A3F31" w:rsidRDefault="001A3F31" w:rsidP="00A24793"/>
    <w:p w14:paraId="2FA617A5" w14:textId="77777777" w:rsidR="0085683D" w:rsidRDefault="0085683D" w:rsidP="00A24793"/>
    <w:p w14:paraId="5FCDBF98" w14:textId="733C1836" w:rsidR="001A3F31" w:rsidRDefault="001A3F31" w:rsidP="00A24793"/>
    <w:p w14:paraId="6379C255" w14:textId="51211450" w:rsidR="001A3F31" w:rsidRDefault="001A3F31" w:rsidP="00A24793"/>
    <w:p w14:paraId="7D152E4E" w14:textId="309E6018" w:rsidR="001A3F31" w:rsidRDefault="001A3F31" w:rsidP="00A24793"/>
    <w:p w14:paraId="46D95900" w14:textId="1B383E80" w:rsidR="001A3F31" w:rsidRDefault="001A3F31" w:rsidP="00A24793"/>
    <w:p w14:paraId="57C284BF" w14:textId="5C6B81D4" w:rsidR="001A3F31" w:rsidRDefault="001A3F31" w:rsidP="00A24793"/>
    <w:p w14:paraId="2360982E" w14:textId="4BBAE158" w:rsidR="001A3F31" w:rsidRDefault="001A3F31" w:rsidP="00A24793"/>
    <w:p w14:paraId="5B63D57E" w14:textId="20022B87" w:rsidR="001A3F31" w:rsidRDefault="001A3F31" w:rsidP="00A24793"/>
    <w:p w14:paraId="0E4C8AF9" w14:textId="271F386C" w:rsidR="001A3F31" w:rsidRDefault="001A3F31" w:rsidP="00A24793"/>
    <w:p w14:paraId="1E4BCB05" w14:textId="5CB8404D" w:rsidR="001A3F31" w:rsidRDefault="001A3F31" w:rsidP="00A24793"/>
    <w:p w14:paraId="2387C0BC" w14:textId="29F9C251" w:rsidR="001A3F31" w:rsidRDefault="001A3F31" w:rsidP="00A24793"/>
    <w:p w14:paraId="6DA064FB" w14:textId="3D4EDCEE" w:rsidR="001A3F31" w:rsidRDefault="001A3F31" w:rsidP="00A24793"/>
    <w:p w14:paraId="157E7818" w14:textId="3D448B2B" w:rsidR="001A3F31" w:rsidRDefault="001A3F31" w:rsidP="00A24793"/>
    <w:p w14:paraId="099BB88E" w14:textId="3603E173" w:rsidR="00ED4689" w:rsidRDefault="00ED4689" w:rsidP="00A24793"/>
    <w:p w14:paraId="4DECC5A7" w14:textId="0F677F72" w:rsidR="00ED4689" w:rsidRDefault="00ED4689" w:rsidP="00A24793"/>
    <w:p w14:paraId="109101D9" w14:textId="2600959C" w:rsidR="00ED4689" w:rsidRDefault="00ED4689" w:rsidP="00A24793"/>
    <w:p w14:paraId="7F7848DA" w14:textId="448FC277" w:rsidR="00ED4689" w:rsidRDefault="00ED4689" w:rsidP="00A24793"/>
    <w:p w14:paraId="5A241F07" w14:textId="36C73A8B" w:rsidR="00ED4689" w:rsidRDefault="00ED4689" w:rsidP="00A24793"/>
    <w:p w14:paraId="141DA8A9" w14:textId="50DC1DC8" w:rsidR="00ED4689" w:rsidRDefault="00ED4689" w:rsidP="00A24793"/>
    <w:p w14:paraId="276F58F3" w14:textId="75B42D34" w:rsidR="00ED4689" w:rsidRDefault="00ED4689" w:rsidP="00A24793"/>
    <w:p w14:paraId="64430956" w14:textId="7ACA0214" w:rsidR="00533F58" w:rsidRDefault="00533F58" w:rsidP="00A24793">
      <w:pPr>
        <w:rPr>
          <w:noProof/>
        </w:rPr>
      </w:pPr>
    </w:p>
    <w:p w14:paraId="31D09589" w14:textId="77777777" w:rsidR="00533F58" w:rsidRPr="0030677E" w:rsidRDefault="00533F58" w:rsidP="00533F58">
      <w:pPr>
        <w:pStyle w:val="Heading2"/>
      </w:pPr>
      <w:r>
        <w:lastRenderedPageBreak/>
        <w:t>Sigmoid function</w:t>
      </w:r>
    </w:p>
    <w:p w14:paraId="305F2D1F" w14:textId="6C1269E9" w:rsidR="00533F58" w:rsidRDefault="00533F58" w:rsidP="00533F58">
      <w:pPr>
        <w:pStyle w:val="Heading4"/>
      </w:pPr>
    </w:p>
    <w:p w14:paraId="6078F318" w14:textId="77777777" w:rsidR="00EE7BDF" w:rsidRDefault="00EE7BDF" w:rsidP="00EE7BDF">
      <w:pPr>
        <w:pStyle w:val="Heading4"/>
      </w:pPr>
      <w:r>
        <w:t xml:space="preserve">Parameters </w:t>
      </w:r>
    </w:p>
    <w:p w14:paraId="19760A61" w14:textId="0DC5E019" w:rsidR="00EE7BDF" w:rsidRPr="00EE7BDF" w:rsidRDefault="00EE7BDF" w:rsidP="00EE7BDF">
      <w:r>
        <w:rPr>
          <w:noProof/>
        </w:rPr>
        <w:drawing>
          <wp:inline distT="0" distB="0" distL="0" distR="0" wp14:anchorId="7B32DEEB" wp14:editId="57715728">
            <wp:extent cx="6858000" cy="361950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CA04" w14:textId="77777777" w:rsidR="00533F58" w:rsidRPr="00B140C8" w:rsidRDefault="00533F58" w:rsidP="00533F58"/>
    <w:p w14:paraId="591CC76E" w14:textId="142013E7" w:rsidR="00533F58" w:rsidRDefault="00533F58" w:rsidP="005431C3">
      <w:r>
        <w:t>As shown in the figure.</w:t>
      </w:r>
      <w:r w:rsidR="005431C3">
        <w:t>5</w:t>
      </w:r>
      <w:r>
        <w:t xml:space="preserve"> below </w:t>
      </w:r>
      <w:r w:rsidR="005431C3">
        <w:t>the accuracy of training and testing became 88.7% and 88.9</w:t>
      </w:r>
      <w:r w:rsidR="00E9268E">
        <w:t xml:space="preserve">% </w:t>
      </w:r>
      <w:r w:rsidR="005431C3">
        <w:t xml:space="preserve">respectively using </w:t>
      </w:r>
      <w:r w:rsidR="00E9268E">
        <w:t>these parameters</w:t>
      </w:r>
      <w:r w:rsidR="0083355A">
        <w:t xml:space="preserve"> </w:t>
      </w:r>
      <w:r w:rsidR="006F5BD2">
        <w:t>which will be shown in table.2</w:t>
      </w:r>
    </w:p>
    <w:p w14:paraId="401BA7D8" w14:textId="77777777" w:rsidR="00533F58" w:rsidRDefault="00533F58" w:rsidP="00533F58"/>
    <w:p w14:paraId="0753FAAB" w14:textId="77777777" w:rsidR="00533F58" w:rsidRDefault="00533F58" w:rsidP="00533F58"/>
    <w:p w14:paraId="3BC43395" w14:textId="77777777" w:rsidR="00533F58" w:rsidRDefault="00533F58" w:rsidP="00533F58">
      <w:pPr>
        <w:pStyle w:val="Heading4"/>
      </w:pPr>
      <w:r>
        <w:t>Accuracy</w:t>
      </w:r>
    </w:p>
    <w:p w14:paraId="70FBA41E" w14:textId="77777777" w:rsidR="00533F58" w:rsidRDefault="00533F58" w:rsidP="00533F58"/>
    <w:p w14:paraId="00D3F8E1" w14:textId="41F288C7" w:rsidR="00533F58" w:rsidRDefault="005C63F1" w:rsidP="00533F58">
      <w:pPr>
        <w:keepNext/>
      </w:pPr>
      <w:r>
        <w:rPr>
          <w:noProof/>
        </w:rPr>
        <w:drawing>
          <wp:inline distT="0" distB="0" distL="0" distR="0" wp14:anchorId="10761542" wp14:editId="2374D3F0">
            <wp:extent cx="6858000" cy="2876550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FDB1" w14:textId="50FED5B2" w:rsidR="00563A2F" w:rsidRDefault="00533F58" w:rsidP="002E2F49">
      <w:pPr>
        <w:pStyle w:val="Caption"/>
      </w:pPr>
      <w:r>
        <w:t xml:space="preserve">Figure </w:t>
      </w:r>
      <w:r w:rsidR="005431C3">
        <w:t>5</w:t>
      </w:r>
      <w:r>
        <w:t xml:space="preserve"> accurac</w:t>
      </w:r>
      <w:r w:rsidR="002E2F49">
        <w:t>y</w:t>
      </w:r>
    </w:p>
    <w:p w14:paraId="0BCEF3CB" w14:textId="77777777" w:rsidR="00563A2F" w:rsidRPr="003A798E" w:rsidRDefault="00563A2F" w:rsidP="00A24793"/>
    <w:p w14:paraId="4A4E8B77" w14:textId="77777777" w:rsidR="004441E0" w:rsidRDefault="004441E0" w:rsidP="004A6DE6"/>
    <w:p w14:paraId="0A31B478" w14:textId="77777777" w:rsidR="004441E0" w:rsidRDefault="004441E0" w:rsidP="004A6DE6"/>
    <w:p w14:paraId="60198660" w14:textId="42491EDC" w:rsidR="004A6DE6" w:rsidRDefault="00AB3335" w:rsidP="004A6DE6">
      <w:r>
        <w:t>Table.2</w:t>
      </w:r>
      <w:r w:rsidR="004441E0">
        <w:t xml:space="preserve"> -MNSIT dataset</w:t>
      </w:r>
    </w:p>
    <w:p w14:paraId="4E44FC2C" w14:textId="77777777" w:rsidR="004A6DE6" w:rsidRDefault="004A6DE6" w:rsidP="004A6DE6"/>
    <w:tbl>
      <w:tblPr>
        <w:tblpPr w:leftFromText="180" w:rightFromText="180" w:vertAnchor="text" w:horzAnchor="margin" w:tblpY="-72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1627"/>
        <w:gridCol w:w="1617"/>
        <w:gridCol w:w="845"/>
        <w:gridCol w:w="1312"/>
        <w:gridCol w:w="1359"/>
        <w:gridCol w:w="2261"/>
      </w:tblGrid>
      <w:tr w:rsidR="004A6DE6" w:rsidRPr="00920622" w14:paraId="524BB2CD" w14:textId="77777777" w:rsidTr="006C3439">
        <w:trPr>
          <w:trHeight w:val="570"/>
        </w:trPr>
        <w:tc>
          <w:tcPr>
            <w:tcW w:w="0" w:type="auto"/>
            <w:tcBorders>
              <w:top w:val="single" w:sz="6" w:space="0" w:color="CF6965"/>
              <w:left w:val="single" w:sz="6" w:space="0" w:color="CF6965"/>
              <w:bottom w:val="single" w:sz="6" w:space="0" w:color="CF6965"/>
              <w:right w:val="single" w:sz="6" w:space="0" w:color="000000"/>
            </w:tcBorders>
            <w:shd w:val="clear" w:color="auto" w:fill="CF696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8B0205" w14:textId="77777777" w:rsidR="004A6DE6" w:rsidRPr="00920622" w:rsidRDefault="004A6DE6" w:rsidP="006C3439">
            <w:pPr>
              <w:rPr>
                <w:rFonts w:ascii="Times New Roman" w:eastAsia="Times New Roman" w:hAnsi="Times New Roman" w:cs="Times New Roman"/>
              </w:rPr>
            </w:pPr>
            <w:r w:rsidRPr="00920622">
              <w:rPr>
                <w:rFonts w:ascii="Times New Roman" w:eastAsia="Times New Roman" w:hAnsi="Times New Roman" w:cs="Times New Roman"/>
              </w:rPr>
              <w:t> </w:t>
            </w:r>
          </w:p>
          <w:p w14:paraId="3AD95215" w14:textId="77777777" w:rsidR="004A6DE6" w:rsidRPr="00920622" w:rsidRDefault="004A6DE6" w:rsidP="006C343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0622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Activation Function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CF696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2EC86B" w14:textId="77777777" w:rsidR="004A6DE6" w:rsidRPr="00920622" w:rsidRDefault="004A6DE6" w:rsidP="006C343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0622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Train Accuracy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CF696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CB9414" w14:textId="77777777" w:rsidR="004A6DE6" w:rsidRPr="00920622" w:rsidRDefault="004A6DE6" w:rsidP="006C343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0622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Test Accuracy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CF696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FC899F" w14:textId="77777777" w:rsidR="004A6DE6" w:rsidRPr="00920622" w:rsidRDefault="004A6DE6" w:rsidP="006C343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0622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LR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CF696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38881C" w14:textId="77777777" w:rsidR="004A6DE6" w:rsidRPr="00920622" w:rsidRDefault="004A6DE6" w:rsidP="006C343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0622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Epochs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CF696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CA4A81" w14:textId="77777777" w:rsidR="004A6DE6" w:rsidRPr="00920622" w:rsidRDefault="004A6DE6" w:rsidP="006C343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0622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#Layers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CF6965"/>
            </w:tcBorders>
            <w:shd w:val="clear" w:color="auto" w:fill="CF696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98F069" w14:textId="77777777" w:rsidR="004A6DE6" w:rsidRPr="00920622" w:rsidRDefault="004A6DE6" w:rsidP="006C343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0622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#HiddenNodes</w:t>
            </w:r>
          </w:p>
        </w:tc>
      </w:tr>
      <w:tr w:rsidR="004A6DE6" w:rsidRPr="00920622" w14:paraId="1A751BAB" w14:textId="77777777" w:rsidTr="006C3439">
        <w:trPr>
          <w:trHeight w:val="405"/>
        </w:trPr>
        <w:tc>
          <w:tcPr>
            <w:tcW w:w="0" w:type="auto"/>
            <w:tcBorders>
              <w:top w:val="single" w:sz="6" w:space="0" w:color="CF6965"/>
              <w:left w:val="single" w:sz="6" w:space="0" w:color="CF6965"/>
              <w:bottom w:val="single" w:sz="6" w:space="0" w:color="CF6965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174754" w14:textId="77777777" w:rsidR="004A6DE6" w:rsidRPr="00920622" w:rsidRDefault="004A6DE6" w:rsidP="006C343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062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Sigmoid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1827B9" w14:textId="08E6EEB8" w:rsidR="004A6DE6" w:rsidRPr="00920622" w:rsidRDefault="00E9268E" w:rsidP="006C343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88.7%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B8C59D" w14:textId="3F7533D7" w:rsidR="004A6DE6" w:rsidRPr="00920622" w:rsidRDefault="00E9268E" w:rsidP="006C343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t>88.9%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81F6F9" w14:textId="77777777" w:rsidR="004A6DE6" w:rsidRPr="00920622" w:rsidRDefault="004A6DE6" w:rsidP="006C3439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20622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0.01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EC6740" w14:textId="761CF8DF" w:rsidR="004A6DE6" w:rsidRPr="00920622" w:rsidRDefault="002E2F49" w:rsidP="006C343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41F650" w14:textId="48FAB5D4" w:rsidR="004A6DE6" w:rsidRPr="00AE4B06" w:rsidRDefault="002E2F49" w:rsidP="006C3439">
            <w:pPr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CF6965"/>
              <w:left w:val="single" w:sz="6" w:space="0" w:color="000000"/>
              <w:bottom w:val="single" w:sz="6" w:space="0" w:color="CF6965"/>
              <w:right w:val="single" w:sz="6" w:space="0" w:color="CF696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9342C3" w14:textId="183DFA6B" w:rsidR="004A6DE6" w:rsidRPr="00920622" w:rsidRDefault="002E2F49" w:rsidP="006C343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32,16</w:t>
            </w:r>
          </w:p>
        </w:tc>
      </w:tr>
    </w:tbl>
    <w:p w14:paraId="6F1F6C16" w14:textId="77777777" w:rsidR="004A6DE6" w:rsidRDefault="004A6DE6" w:rsidP="004A6DE6"/>
    <w:p w14:paraId="61AB07FD" w14:textId="77777777" w:rsidR="00A24793" w:rsidRPr="003A798E" w:rsidRDefault="00A24793" w:rsidP="00A24793"/>
    <w:sectPr w:rsidR="00A24793" w:rsidRPr="003A798E" w:rsidSect="002A7FDF">
      <w:footerReference w:type="even" r:id="rId15"/>
      <w:pgSz w:w="12240" w:h="15840" w:code="1"/>
      <w:pgMar w:top="720" w:right="720" w:bottom="1080" w:left="720" w:header="709" w:footer="432" w:gutter="0"/>
      <w:pgBorders w:offsetFrom="page">
        <w:top w:val="double" w:sz="4" w:space="24" w:color="123869" w:themeColor="accent1"/>
        <w:left w:val="double" w:sz="4" w:space="24" w:color="123869" w:themeColor="accent1"/>
        <w:bottom w:val="double" w:sz="4" w:space="24" w:color="123869" w:themeColor="accent1"/>
        <w:right w:val="double" w:sz="4" w:space="24" w:color="123869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38945" w14:textId="77777777" w:rsidR="00B63B81" w:rsidRDefault="00B63B81" w:rsidP="001205A1">
      <w:r>
        <w:separator/>
      </w:r>
    </w:p>
  </w:endnote>
  <w:endnote w:type="continuationSeparator" w:id="0">
    <w:p w14:paraId="743E6ECF" w14:textId="77777777" w:rsidR="00B63B81" w:rsidRDefault="00B63B81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49A9A4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9FD9BB8" w14:textId="77777777" w:rsidR="001205A1" w:rsidRDefault="001205A1" w:rsidP="001205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4F827" w14:textId="77777777" w:rsidR="00B63B81" w:rsidRDefault="00B63B81" w:rsidP="001205A1">
      <w:r>
        <w:separator/>
      </w:r>
    </w:p>
  </w:footnote>
  <w:footnote w:type="continuationSeparator" w:id="0">
    <w:p w14:paraId="78C911A3" w14:textId="77777777" w:rsidR="00B63B81" w:rsidRDefault="00B63B81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9E3"/>
    <w:rsid w:val="000436B9"/>
    <w:rsid w:val="000A6351"/>
    <w:rsid w:val="000C4ED1"/>
    <w:rsid w:val="001205A1"/>
    <w:rsid w:val="00142538"/>
    <w:rsid w:val="00154D3B"/>
    <w:rsid w:val="00195E2A"/>
    <w:rsid w:val="001A3F31"/>
    <w:rsid w:val="00210205"/>
    <w:rsid w:val="00284575"/>
    <w:rsid w:val="00285EB9"/>
    <w:rsid w:val="002877E8"/>
    <w:rsid w:val="002A7FDF"/>
    <w:rsid w:val="002C6F91"/>
    <w:rsid w:val="002E2F49"/>
    <w:rsid w:val="002E7C4E"/>
    <w:rsid w:val="0030677E"/>
    <w:rsid w:val="0031055C"/>
    <w:rsid w:val="00324C73"/>
    <w:rsid w:val="00341F87"/>
    <w:rsid w:val="00371EE1"/>
    <w:rsid w:val="003A798E"/>
    <w:rsid w:val="003B2571"/>
    <w:rsid w:val="00425A99"/>
    <w:rsid w:val="004441E0"/>
    <w:rsid w:val="004A6DE6"/>
    <w:rsid w:val="00533F58"/>
    <w:rsid w:val="005431C3"/>
    <w:rsid w:val="00543902"/>
    <w:rsid w:val="005475E1"/>
    <w:rsid w:val="00563A2F"/>
    <w:rsid w:val="005C63F1"/>
    <w:rsid w:val="005D6C2D"/>
    <w:rsid w:val="005E6B25"/>
    <w:rsid w:val="005F1E3E"/>
    <w:rsid w:val="005F4F46"/>
    <w:rsid w:val="00634F62"/>
    <w:rsid w:val="00664176"/>
    <w:rsid w:val="00671262"/>
    <w:rsid w:val="006C60E6"/>
    <w:rsid w:val="006D386E"/>
    <w:rsid w:val="006F508F"/>
    <w:rsid w:val="006F5BD2"/>
    <w:rsid w:val="006F6076"/>
    <w:rsid w:val="00785016"/>
    <w:rsid w:val="007860CC"/>
    <w:rsid w:val="007A1D03"/>
    <w:rsid w:val="007B0740"/>
    <w:rsid w:val="007C1BAB"/>
    <w:rsid w:val="0083355A"/>
    <w:rsid w:val="00844F49"/>
    <w:rsid w:val="0085683D"/>
    <w:rsid w:val="008679BE"/>
    <w:rsid w:val="008D14CE"/>
    <w:rsid w:val="008F1587"/>
    <w:rsid w:val="00920622"/>
    <w:rsid w:val="009C6907"/>
    <w:rsid w:val="009F6799"/>
    <w:rsid w:val="00A15CF7"/>
    <w:rsid w:val="00A24793"/>
    <w:rsid w:val="00A81248"/>
    <w:rsid w:val="00AB3335"/>
    <w:rsid w:val="00AE4B06"/>
    <w:rsid w:val="00B140C8"/>
    <w:rsid w:val="00B63B81"/>
    <w:rsid w:val="00BA5777"/>
    <w:rsid w:val="00C23FCA"/>
    <w:rsid w:val="00C325F7"/>
    <w:rsid w:val="00C574B9"/>
    <w:rsid w:val="00C66528"/>
    <w:rsid w:val="00C915F0"/>
    <w:rsid w:val="00C93DBF"/>
    <w:rsid w:val="00C94911"/>
    <w:rsid w:val="00CE258C"/>
    <w:rsid w:val="00D10662"/>
    <w:rsid w:val="00D8476F"/>
    <w:rsid w:val="00DA4E22"/>
    <w:rsid w:val="00DB29E3"/>
    <w:rsid w:val="00DE0903"/>
    <w:rsid w:val="00DE6286"/>
    <w:rsid w:val="00E1385A"/>
    <w:rsid w:val="00E34A62"/>
    <w:rsid w:val="00E643CB"/>
    <w:rsid w:val="00E74FED"/>
    <w:rsid w:val="00E9268E"/>
    <w:rsid w:val="00E9564C"/>
    <w:rsid w:val="00ED4689"/>
    <w:rsid w:val="00EE7BDF"/>
    <w:rsid w:val="00F43D20"/>
    <w:rsid w:val="00F74850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65B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533F58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table" w:styleId="TableGridLight">
    <w:name w:val="Grid Table Light"/>
    <w:basedOn w:val="TableNormal"/>
    <w:uiPriority w:val="40"/>
    <w:rsid w:val="001A3F3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-Accent6">
    <w:name w:val="Grid Table 2 Accent 6"/>
    <w:basedOn w:val="TableNormal"/>
    <w:uiPriority w:val="47"/>
    <w:rsid w:val="001A3F31"/>
    <w:tblPr>
      <w:tblStyleRowBandSize w:val="1"/>
      <w:tblStyleColBandSize w:val="1"/>
      <w:tblBorders>
        <w:top w:val="single" w:sz="2" w:space="0" w:color="F7F7F7" w:themeColor="accent6" w:themeTint="99"/>
        <w:bottom w:val="single" w:sz="2" w:space="0" w:color="F7F7F7" w:themeColor="accent6" w:themeTint="99"/>
        <w:insideH w:val="single" w:sz="2" w:space="0" w:color="F7F7F7" w:themeColor="accent6" w:themeTint="99"/>
        <w:insideV w:val="single" w:sz="2" w:space="0" w:color="F7F7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7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7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CFC" w:themeFill="accent6" w:themeFillTint="33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GridTable2-Accent2">
    <w:name w:val="Grid Table 2 Accent 2"/>
    <w:basedOn w:val="TableNormal"/>
    <w:uiPriority w:val="47"/>
    <w:rsid w:val="001A3F31"/>
    <w:tblPr>
      <w:tblStyleRowBandSize w:val="1"/>
      <w:tblStyleColBandSize w:val="1"/>
      <w:tblBorders>
        <w:top w:val="single" w:sz="2" w:space="0" w:color="44F9FF" w:themeColor="accent2" w:themeTint="99"/>
        <w:bottom w:val="single" w:sz="2" w:space="0" w:color="44F9FF" w:themeColor="accent2" w:themeTint="99"/>
        <w:insideH w:val="single" w:sz="2" w:space="0" w:color="44F9FF" w:themeColor="accent2" w:themeTint="99"/>
        <w:insideV w:val="single" w:sz="2" w:space="0" w:color="44F9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F9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F9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1A3F31"/>
    <w:tblPr>
      <w:tblStyleRowBandSize w:val="1"/>
      <w:tblStyleColBandSize w:val="1"/>
      <w:tblBorders>
        <w:top w:val="single" w:sz="2" w:space="0" w:color="3880DD" w:themeColor="accent1" w:themeTint="99"/>
        <w:bottom w:val="single" w:sz="2" w:space="0" w:color="3880DD" w:themeColor="accent1" w:themeTint="99"/>
        <w:insideH w:val="single" w:sz="2" w:space="0" w:color="3880DD" w:themeColor="accent1" w:themeTint="99"/>
        <w:insideV w:val="single" w:sz="2" w:space="0" w:color="3880D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880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880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A3F31"/>
    <w:rPr>
      <w:color w:val="009095" w:themeColor="accent2" w:themeShade="BF"/>
    </w:rPr>
    <w:tblPr>
      <w:tblStyleRowBandSize w:val="1"/>
      <w:tblStyleColBandSize w:val="1"/>
      <w:tblBorders>
        <w:top w:val="single" w:sz="4" w:space="0" w:color="44F9FF" w:themeColor="accent2" w:themeTint="99"/>
        <w:left w:val="single" w:sz="4" w:space="0" w:color="44F9FF" w:themeColor="accent2" w:themeTint="99"/>
        <w:bottom w:val="single" w:sz="4" w:space="0" w:color="44F9FF" w:themeColor="accent2" w:themeTint="99"/>
        <w:right w:val="single" w:sz="4" w:space="0" w:color="44F9FF" w:themeColor="accent2" w:themeTint="99"/>
        <w:insideH w:val="single" w:sz="4" w:space="0" w:color="44F9FF" w:themeColor="accent2" w:themeTint="99"/>
        <w:insideV w:val="single" w:sz="4" w:space="0" w:color="44F9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4F9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4F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FDFF" w:themeFill="accent2" w:themeFillTint="33"/>
      </w:tcPr>
    </w:tblStylePr>
    <w:tblStylePr w:type="band1Horz">
      <w:tblPr/>
      <w:tcPr>
        <w:shd w:val="clear" w:color="auto" w:fill="C0FDFF" w:themeFill="accent2" w:themeFillTint="33"/>
      </w:tcPr>
    </w:tblStylePr>
  </w:style>
  <w:style w:type="paragraph" w:styleId="Caption">
    <w:name w:val="caption"/>
    <w:basedOn w:val="Normal"/>
    <w:next w:val="Normal"/>
    <w:uiPriority w:val="35"/>
    <w:semiHidden/>
    <w:qFormat/>
    <w:rsid w:val="00C94911"/>
    <w:pPr>
      <w:spacing w:after="200"/>
    </w:pPr>
    <w:rPr>
      <w:i/>
      <w:iCs/>
      <w:color w:val="5E5E5E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206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1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'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A4A15ED5C2A41B83640613053F842" ma:contentTypeVersion="13" ma:contentTypeDescription="Create a new document." ma:contentTypeScope="" ma:versionID="6f684b99983a59bf52ae4e40058b6f0a">
  <xsd:schema xmlns:xsd="http://www.w3.org/2001/XMLSchema" xmlns:xs="http://www.w3.org/2001/XMLSchema" xmlns:p="http://schemas.microsoft.com/office/2006/metadata/properties" xmlns:ns3="7038da36-6201-4bc3-a3d5-cbf62125ea33" xmlns:ns4="c96f61c3-f3ff-4eb5-afb0-ed8270342a12" targetNamespace="http://schemas.microsoft.com/office/2006/metadata/properties" ma:root="true" ma:fieldsID="a462db29de0e497f5b320f72d02e5517" ns3:_="" ns4:_="">
    <xsd:import namespace="7038da36-6201-4bc3-a3d5-cbf62125ea33"/>
    <xsd:import namespace="c96f61c3-f3ff-4eb5-afb0-ed8270342a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da36-6201-4bc3-a3d5-cbf62125e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61c3-f3ff-4eb5-afb0-ed8270342a1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CC8B7D-3884-4331-BC5C-F0BED04FCD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C2649B-25B9-4C39-9031-E4C7B95A52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8da36-6201-4bc3-a3d5-cbf62125ea33"/>
    <ds:schemaRef ds:uri="c96f61c3-f3ff-4eb5-afb0-ed8270342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B78157-94C9-4C15-B956-E4BDB1D50887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7038da36-6201-4bc3-a3d5-cbf62125ea33"/>
    <ds:schemaRef ds:uri="c96f61c3-f3ff-4eb5-afb0-ed8270342a1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9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2022-12-02T19:59:00Z</dcterms:created>
  <dcterms:modified xsi:type="dcterms:W3CDTF">2022-12-02T19:59:00Z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0x01010023BA4A15ED5C2A41B83640613053F842</vt:lpwstr>
  </property>
</Properties>
</file>